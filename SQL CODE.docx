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2A1" w:rsidRDefault="00C562A1">
      <w:r>
        <w:t>SQL CODE:</w:t>
      </w:r>
      <w:bookmarkStart w:id="0" w:name="_GoBack"/>
      <w:bookmarkEnd w:id="0"/>
    </w:p>
    <w:p w:rsidR="00BF1369" w:rsidRDefault="00ED56EE">
      <w:r>
        <w:t xml:space="preserve">CREATE DATABASE </w:t>
      </w:r>
      <w:r w:rsidR="00041BFC">
        <w:t>crimestats;</w:t>
      </w:r>
    </w:p>
    <w:p w:rsidR="00315444" w:rsidRDefault="00315444">
      <w:r>
        <w:t>-----------------------------------------</w:t>
      </w:r>
      <w:r w:rsidR="00942D21">
        <w:t>-------------------------------------------------------------------------------------------------</w:t>
      </w:r>
    </w:p>
    <w:p w:rsidR="00041BFC" w:rsidRDefault="00041BFC">
      <w:r>
        <w:t>CREATE TABLE population (</w:t>
      </w:r>
    </w:p>
    <w:p w:rsidR="00041BFC" w:rsidRDefault="00041BFC">
      <w:r>
        <w:tab/>
        <w:t>popID varchar(8),</w:t>
      </w:r>
    </w:p>
    <w:p w:rsidR="00041BFC" w:rsidRDefault="00041BFC">
      <w:r>
        <w:tab/>
        <w:t>abbState varchar(2),</w:t>
      </w:r>
    </w:p>
    <w:p w:rsidR="00041BFC" w:rsidRDefault="00041BFC">
      <w:r>
        <w:tab/>
        <w:t>annual varchar(4),</w:t>
      </w:r>
    </w:p>
    <w:p w:rsidR="00041BFC" w:rsidRDefault="00041BFC">
      <w:r>
        <w:tab/>
        <w:t>population bigint,</w:t>
      </w:r>
    </w:p>
    <w:p w:rsidR="00041BFC" w:rsidRDefault="00041BFC">
      <w:r>
        <w:tab/>
        <w:t>CONSTRAINT pop_key PRIMARY KEY (popID)</w:t>
      </w:r>
    </w:p>
    <w:p w:rsidR="00041BFC" w:rsidRDefault="00041BFC">
      <w:r>
        <w:t>);</w:t>
      </w:r>
    </w:p>
    <w:p w:rsidR="00C562A1" w:rsidRDefault="00C562A1">
      <w:r>
        <w:t>COPY population</w:t>
      </w:r>
    </w:p>
    <w:p w:rsidR="00C562A1" w:rsidRDefault="00C562A1">
      <w:r>
        <w:t>FROM ‘E:\MARCUS_4GB\CS472 Database Management Class Project</w:t>
      </w:r>
      <w:r w:rsidR="00315444">
        <w:t>\CSV files</w:t>
      </w:r>
      <w:proofErr w:type="gramStart"/>
      <w:r w:rsidR="00315444">
        <w:t>\(</w:t>
      </w:r>
      <w:proofErr w:type="gramEnd"/>
      <w:r w:rsidR="00315444">
        <w:t>00)Population.csv</w:t>
      </w:r>
      <w:r>
        <w:t>’</w:t>
      </w:r>
    </w:p>
    <w:p w:rsidR="00315444" w:rsidRDefault="00315444">
      <w:r>
        <w:t>WITH (FORMAT CSV, HEADER);</w:t>
      </w:r>
    </w:p>
    <w:p w:rsidR="00315444" w:rsidRDefault="00315444">
      <w:r>
        <w:t>------------------------------------------------------------------------------------------------------------------------------------------</w:t>
      </w:r>
    </w:p>
    <w:p w:rsidR="00041BFC" w:rsidRDefault="00041BFC">
      <w:r>
        <w:t>CREATE TABLE assault (</w:t>
      </w:r>
    </w:p>
    <w:p w:rsidR="00041BFC" w:rsidRDefault="00041BFC">
      <w:r>
        <w:tab/>
        <w:t>crimeID varchar(8),</w:t>
      </w:r>
    </w:p>
    <w:p w:rsidR="00041BFC" w:rsidRDefault="00041BFC">
      <w:r>
        <w:tab/>
        <w:t>crime_count bigint,</w:t>
      </w:r>
    </w:p>
    <w:p w:rsidR="00041BFC" w:rsidRDefault="00041BFC">
      <w:r>
        <w:tab/>
        <w:t>crime_ratio real,</w:t>
      </w:r>
    </w:p>
    <w:p w:rsidR="00041BFC" w:rsidRDefault="007D3120">
      <w:r>
        <w:tab/>
        <w:t>popID varchar(8) REFERENCES population (popID),</w:t>
      </w:r>
    </w:p>
    <w:p w:rsidR="007D3120" w:rsidRDefault="007D3120">
      <w:r>
        <w:tab/>
        <w:t>CONSTRAINT assault_crime_key PRIMARY KEY (crimeID)</w:t>
      </w:r>
    </w:p>
    <w:p w:rsidR="00041BFC" w:rsidRDefault="00041BFC">
      <w:r>
        <w:t>);</w:t>
      </w:r>
    </w:p>
    <w:p w:rsidR="00315444" w:rsidRDefault="00315444" w:rsidP="00315444">
      <w:r>
        <w:t xml:space="preserve">COPY </w:t>
      </w:r>
      <w:r>
        <w:t>assault</w:t>
      </w:r>
    </w:p>
    <w:p w:rsidR="00315444" w:rsidRDefault="00315444" w:rsidP="00315444">
      <w:r>
        <w:t>FROM ‘E:\MARCUS_4GB\CS472 Database Manage</w:t>
      </w:r>
      <w:r>
        <w:t>ment Class Project\CSV files</w:t>
      </w:r>
      <w:proofErr w:type="gramStart"/>
      <w:r>
        <w:t>\(</w:t>
      </w:r>
      <w:proofErr w:type="gramEnd"/>
      <w:r>
        <w:t>05</w:t>
      </w:r>
      <w:r>
        <w:t>)</w:t>
      </w:r>
      <w:r>
        <w:t>Assault</w:t>
      </w:r>
      <w:r>
        <w:t>.csv’</w:t>
      </w:r>
    </w:p>
    <w:p w:rsidR="00C562A1" w:rsidRDefault="00315444" w:rsidP="00315444">
      <w:r>
        <w:t>WITH (FORMAT CSV, HEADER);</w:t>
      </w:r>
    </w:p>
    <w:p w:rsidR="00315444" w:rsidRDefault="00315444" w:rsidP="00315444">
      <w:r>
        <w:t>------------------------------------------------------------------------------------------------------------------------------------------</w:t>
      </w:r>
    </w:p>
    <w:p w:rsidR="007D3120" w:rsidRDefault="007D3120" w:rsidP="007D3120">
      <w:r>
        <w:t xml:space="preserve">CREATE TABLE </w:t>
      </w:r>
      <w:r>
        <w:t>burglary</w:t>
      </w:r>
      <w:r>
        <w:t xml:space="preserve"> (</w:t>
      </w:r>
    </w:p>
    <w:p w:rsidR="007D3120" w:rsidRDefault="007D3120" w:rsidP="007D3120">
      <w:r>
        <w:tab/>
        <w:t>crimeID varchar(8),</w:t>
      </w:r>
    </w:p>
    <w:p w:rsidR="007D3120" w:rsidRDefault="007D3120" w:rsidP="007D3120">
      <w:r>
        <w:tab/>
        <w:t>crime_count bigint,</w:t>
      </w:r>
    </w:p>
    <w:p w:rsidR="007D3120" w:rsidRDefault="007D3120" w:rsidP="007D3120">
      <w:r>
        <w:tab/>
        <w:t>crime_ratio real,</w:t>
      </w:r>
    </w:p>
    <w:p w:rsidR="007D3120" w:rsidRDefault="007D3120" w:rsidP="007D3120">
      <w:r>
        <w:lastRenderedPageBreak/>
        <w:tab/>
        <w:t>popID varchar(8) REFERENCES population (popID),</w:t>
      </w:r>
    </w:p>
    <w:p w:rsidR="007D3120" w:rsidRDefault="007D3120" w:rsidP="007D3120">
      <w:r>
        <w:tab/>
        <w:t xml:space="preserve">CONSTRAINT </w:t>
      </w:r>
      <w:r>
        <w:t>burglary</w:t>
      </w:r>
      <w:r>
        <w:t>_crime_key PRIMARY KEY (crimeID)</w:t>
      </w:r>
    </w:p>
    <w:p w:rsidR="007D3120" w:rsidRDefault="007D3120" w:rsidP="007D3120">
      <w:r>
        <w:t>);</w:t>
      </w:r>
    </w:p>
    <w:p w:rsidR="00315444" w:rsidRDefault="00315444" w:rsidP="00315444">
      <w:r>
        <w:t xml:space="preserve">COPY </w:t>
      </w:r>
      <w:r>
        <w:t>burglary</w:t>
      </w:r>
    </w:p>
    <w:p w:rsidR="00315444" w:rsidRDefault="00315444" w:rsidP="00315444">
      <w:r>
        <w:t>FROM ‘E:\MARCUS_4GB\CS472 Database Manage</w:t>
      </w:r>
      <w:r>
        <w:t>ment Class Project\CSV files</w:t>
      </w:r>
      <w:proofErr w:type="gramStart"/>
      <w:r>
        <w:t>\(</w:t>
      </w:r>
      <w:proofErr w:type="gramEnd"/>
      <w:r>
        <w:t>06</w:t>
      </w:r>
      <w:r>
        <w:t>)</w:t>
      </w:r>
      <w:r>
        <w:t>Burglary</w:t>
      </w:r>
      <w:r>
        <w:t>.csv’</w:t>
      </w:r>
    </w:p>
    <w:p w:rsidR="00315444" w:rsidRDefault="00315444" w:rsidP="00315444">
      <w:r>
        <w:t>WITH (FORMAT CSV, HEADER);</w:t>
      </w:r>
    </w:p>
    <w:p w:rsidR="00315444" w:rsidRDefault="00315444" w:rsidP="00315444">
      <w:r>
        <w:t>------------------------------------------------------------------------------------------------------------------------------------------</w:t>
      </w:r>
    </w:p>
    <w:p w:rsidR="007D3120" w:rsidRDefault="007D3120" w:rsidP="007D3120">
      <w:r>
        <w:t xml:space="preserve">CREATE TABLE </w:t>
      </w:r>
      <w:r>
        <w:t>cybercrime</w:t>
      </w:r>
      <w:r>
        <w:t xml:space="preserve"> (</w:t>
      </w:r>
    </w:p>
    <w:p w:rsidR="007D3120" w:rsidRDefault="007D3120" w:rsidP="007D3120">
      <w:r>
        <w:tab/>
        <w:t>crimeID varchar(8),</w:t>
      </w:r>
    </w:p>
    <w:p w:rsidR="007D3120" w:rsidRDefault="007D3120" w:rsidP="007D3120">
      <w:r>
        <w:tab/>
        <w:t>crime_count bigint,</w:t>
      </w:r>
    </w:p>
    <w:p w:rsidR="007D3120" w:rsidRDefault="007D3120" w:rsidP="007D3120">
      <w:r>
        <w:tab/>
        <w:t>crime_ratio real,</w:t>
      </w:r>
    </w:p>
    <w:p w:rsidR="007D3120" w:rsidRDefault="007D3120" w:rsidP="007D3120">
      <w:r>
        <w:tab/>
        <w:t>popID varchar(8) REFERENCES population (popID),</w:t>
      </w:r>
    </w:p>
    <w:p w:rsidR="007D3120" w:rsidRDefault="007D3120" w:rsidP="007D3120">
      <w:r>
        <w:tab/>
        <w:t xml:space="preserve">CONSTRAINT </w:t>
      </w:r>
      <w:r>
        <w:t>cybercrime</w:t>
      </w:r>
      <w:r>
        <w:t>_crime_key PRIMARY KEY (crimeID)</w:t>
      </w:r>
    </w:p>
    <w:p w:rsidR="007D3120" w:rsidRDefault="007D3120" w:rsidP="007D3120">
      <w:r>
        <w:t>);</w:t>
      </w:r>
    </w:p>
    <w:p w:rsidR="00315444" w:rsidRDefault="00315444" w:rsidP="00315444">
      <w:r>
        <w:t xml:space="preserve">COPY </w:t>
      </w:r>
      <w:r>
        <w:t>cybercrime</w:t>
      </w:r>
    </w:p>
    <w:p w:rsidR="00315444" w:rsidRDefault="00315444" w:rsidP="00315444">
      <w:r>
        <w:t>FROM ‘E:\MARCUS_4GB\CS472 Database Manage</w:t>
      </w:r>
      <w:r>
        <w:t>ment Class Project\CSV files</w:t>
      </w:r>
      <w:proofErr w:type="gramStart"/>
      <w:r>
        <w:t>\(</w:t>
      </w:r>
      <w:proofErr w:type="gramEnd"/>
      <w:r>
        <w:t>11</w:t>
      </w:r>
      <w:r>
        <w:t>)</w:t>
      </w:r>
      <w:r>
        <w:t>Cyber_Crimes</w:t>
      </w:r>
      <w:r>
        <w:t>.csv’</w:t>
      </w:r>
    </w:p>
    <w:p w:rsidR="00315444" w:rsidRDefault="00315444" w:rsidP="00315444">
      <w:r>
        <w:t>WITH (FORMAT CSV, HEADER);</w:t>
      </w:r>
    </w:p>
    <w:p w:rsidR="00315444" w:rsidRDefault="00315444" w:rsidP="00315444">
      <w:r>
        <w:t>------------------------------------------------------------------------------------------------------------------------------------------</w:t>
      </w:r>
    </w:p>
    <w:p w:rsidR="007D3120" w:rsidRDefault="007D3120" w:rsidP="007D3120">
      <w:r>
        <w:t xml:space="preserve">CREATE TABLE </w:t>
      </w:r>
      <w:r>
        <w:t>larceny</w:t>
      </w:r>
      <w:r>
        <w:t xml:space="preserve"> (</w:t>
      </w:r>
    </w:p>
    <w:p w:rsidR="007D3120" w:rsidRDefault="007D3120" w:rsidP="007D3120">
      <w:r>
        <w:tab/>
        <w:t>crimeID varchar(8),</w:t>
      </w:r>
    </w:p>
    <w:p w:rsidR="007D3120" w:rsidRDefault="007D3120" w:rsidP="007D3120">
      <w:r>
        <w:tab/>
        <w:t>crime_count bigint,</w:t>
      </w:r>
    </w:p>
    <w:p w:rsidR="007D3120" w:rsidRDefault="007D3120" w:rsidP="007D3120">
      <w:r>
        <w:tab/>
        <w:t>crime_ratio real,</w:t>
      </w:r>
    </w:p>
    <w:p w:rsidR="007D3120" w:rsidRDefault="007D3120" w:rsidP="007D3120">
      <w:r>
        <w:tab/>
        <w:t>popID varchar(8) REFERENCES population (popID),</w:t>
      </w:r>
    </w:p>
    <w:p w:rsidR="007D3120" w:rsidRDefault="007D3120" w:rsidP="007D3120">
      <w:r>
        <w:tab/>
        <w:t xml:space="preserve">CONSTRAINT </w:t>
      </w:r>
      <w:r>
        <w:t>larceny</w:t>
      </w:r>
      <w:r>
        <w:t>_crime_key PRIMARY KEY (crimeID)</w:t>
      </w:r>
    </w:p>
    <w:p w:rsidR="007D3120" w:rsidRDefault="007D3120" w:rsidP="007D3120">
      <w:r>
        <w:t>);</w:t>
      </w:r>
    </w:p>
    <w:p w:rsidR="00315444" w:rsidRDefault="00315444" w:rsidP="00315444">
      <w:r>
        <w:t xml:space="preserve">COPY </w:t>
      </w:r>
      <w:r>
        <w:t>larceny</w:t>
      </w:r>
    </w:p>
    <w:p w:rsidR="00315444" w:rsidRDefault="00315444" w:rsidP="00315444">
      <w:r>
        <w:t>FROM ‘E:\MARCUS_4GB\CS472 Database Management Class Project\CSV files</w:t>
      </w:r>
      <w:proofErr w:type="gramStart"/>
      <w:r>
        <w:t>\(</w:t>
      </w:r>
      <w:proofErr w:type="gramEnd"/>
      <w:r>
        <w:t>07</w:t>
      </w:r>
      <w:r>
        <w:t>)</w:t>
      </w:r>
      <w:r>
        <w:t>Larceny</w:t>
      </w:r>
      <w:r>
        <w:t>.csv’</w:t>
      </w:r>
    </w:p>
    <w:p w:rsidR="00315444" w:rsidRDefault="00315444" w:rsidP="00315444">
      <w:r>
        <w:t>WITH (FORMAT CSV, HEADER);</w:t>
      </w:r>
    </w:p>
    <w:p w:rsidR="00315444" w:rsidRDefault="00315444" w:rsidP="00315444">
      <w:r>
        <w:t>------------------------------------------------------------------------------------------------------------------------------------------</w:t>
      </w:r>
    </w:p>
    <w:p w:rsidR="007D3120" w:rsidRDefault="007D3120" w:rsidP="007D3120">
      <w:r>
        <w:lastRenderedPageBreak/>
        <w:t xml:space="preserve">CREATE TABLE </w:t>
      </w:r>
      <w:r w:rsidR="00C562A1">
        <w:t>legacy_rape</w:t>
      </w:r>
      <w:r>
        <w:t xml:space="preserve"> (</w:t>
      </w:r>
    </w:p>
    <w:p w:rsidR="007D3120" w:rsidRDefault="007D3120" w:rsidP="007D3120">
      <w:r>
        <w:tab/>
        <w:t>crimeID varchar(8),</w:t>
      </w:r>
    </w:p>
    <w:p w:rsidR="007D3120" w:rsidRDefault="007D3120" w:rsidP="007D3120">
      <w:r>
        <w:tab/>
        <w:t>crime_count bigint,</w:t>
      </w:r>
    </w:p>
    <w:p w:rsidR="007D3120" w:rsidRDefault="007D3120" w:rsidP="007D3120">
      <w:r>
        <w:tab/>
        <w:t>crime_ratio real,</w:t>
      </w:r>
    </w:p>
    <w:p w:rsidR="007D3120" w:rsidRDefault="007D3120" w:rsidP="007D3120">
      <w:r>
        <w:tab/>
        <w:t>popID varchar(8) REFERENCES population (popID),</w:t>
      </w:r>
    </w:p>
    <w:p w:rsidR="007D3120" w:rsidRDefault="007D3120" w:rsidP="007D3120">
      <w:r>
        <w:tab/>
        <w:t xml:space="preserve">CONSTRAINT </w:t>
      </w:r>
      <w:r w:rsidR="00C562A1">
        <w:t>lrape</w:t>
      </w:r>
      <w:r>
        <w:t>_crime_key PRIMARY KEY (crimeID)</w:t>
      </w:r>
    </w:p>
    <w:p w:rsidR="007D3120" w:rsidRDefault="007D3120" w:rsidP="007D3120">
      <w:r>
        <w:t>);</w:t>
      </w:r>
    </w:p>
    <w:p w:rsidR="00315444" w:rsidRDefault="00315444" w:rsidP="00315444">
      <w:r>
        <w:t>COPY legacy_rape</w:t>
      </w:r>
    </w:p>
    <w:p w:rsidR="00315444" w:rsidRDefault="00315444" w:rsidP="00315444">
      <w:r>
        <w:t>FROM ‘E:\MARCUS_4GB\CS472 Database Manage</w:t>
      </w:r>
      <w:r>
        <w:t>ment Class Project\CSV files</w:t>
      </w:r>
      <w:proofErr w:type="gramStart"/>
      <w:r>
        <w:t>\(</w:t>
      </w:r>
      <w:proofErr w:type="gramEnd"/>
      <w:r>
        <w:t>02</w:t>
      </w:r>
      <w:r>
        <w:t>)</w:t>
      </w:r>
      <w:r>
        <w:t>Legacy_R</w:t>
      </w:r>
      <w:r>
        <w:t>ape.csv’</w:t>
      </w:r>
    </w:p>
    <w:p w:rsidR="00315444" w:rsidRDefault="00315444" w:rsidP="00315444">
      <w:r>
        <w:t>WITH (FORMAT CSV, HEADER);</w:t>
      </w:r>
    </w:p>
    <w:p w:rsidR="00315444" w:rsidRDefault="00315444" w:rsidP="00315444">
      <w:r>
        <w:t>------------------------------------------------------------------------------------------------------------------------------------------</w:t>
      </w:r>
    </w:p>
    <w:p w:rsidR="007D3120" w:rsidRDefault="007D3120" w:rsidP="007D3120">
      <w:r>
        <w:t xml:space="preserve">CREATE TABLE </w:t>
      </w:r>
      <w:r w:rsidR="00C562A1">
        <w:t>motor_vehicle_theft</w:t>
      </w:r>
      <w:r>
        <w:t xml:space="preserve"> (</w:t>
      </w:r>
    </w:p>
    <w:p w:rsidR="007D3120" w:rsidRDefault="007D3120" w:rsidP="007D3120">
      <w:r>
        <w:tab/>
        <w:t>crimeID varchar(8),</w:t>
      </w:r>
    </w:p>
    <w:p w:rsidR="007D3120" w:rsidRDefault="007D3120" w:rsidP="007D3120">
      <w:r>
        <w:tab/>
        <w:t>crime_count bigint,</w:t>
      </w:r>
    </w:p>
    <w:p w:rsidR="007D3120" w:rsidRDefault="007D3120" w:rsidP="007D3120">
      <w:r>
        <w:tab/>
        <w:t>crime_ratio real,</w:t>
      </w:r>
    </w:p>
    <w:p w:rsidR="007D3120" w:rsidRDefault="007D3120" w:rsidP="007D3120">
      <w:r>
        <w:tab/>
        <w:t>popID varchar(8) REFERENCES population (popID),</w:t>
      </w:r>
    </w:p>
    <w:p w:rsidR="007D3120" w:rsidRDefault="007D3120" w:rsidP="007D3120">
      <w:r>
        <w:tab/>
        <w:t xml:space="preserve">CONSTRAINT </w:t>
      </w:r>
      <w:r w:rsidR="00C562A1">
        <w:t>mvt</w:t>
      </w:r>
      <w:r>
        <w:t>_crime_key PRIMARY KEY (crimeID)</w:t>
      </w:r>
    </w:p>
    <w:p w:rsidR="007D3120" w:rsidRDefault="007D3120" w:rsidP="007D3120">
      <w:r>
        <w:t>);</w:t>
      </w:r>
    </w:p>
    <w:p w:rsidR="00315444" w:rsidRDefault="00315444" w:rsidP="00942D21">
      <w:r>
        <w:t xml:space="preserve">COPY </w:t>
      </w:r>
      <w:r w:rsidR="00942D21">
        <w:t>motor_vehicle_theft</w:t>
      </w:r>
    </w:p>
    <w:p w:rsidR="00315444" w:rsidRDefault="00315444" w:rsidP="00315444">
      <w:r>
        <w:t>FROM ‘E:\MARCUS_4GB\CS472 Database Manage</w:t>
      </w:r>
      <w:r w:rsidR="00942D21">
        <w:t>ment Class Project\CSV files\(08</w:t>
      </w:r>
      <w:r>
        <w:t>)</w:t>
      </w:r>
      <w:r w:rsidR="00942D21">
        <w:t>Motor_Vehicle_T</w:t>
      </w:r>
      <w:r w:rsidR="00942D21">
        <w:t>heft</w:t>
      </w:r>
      <w:r>
        <w:t>.csv’</w:t>
      </w:r>
    </w:p>
    <w:p w:rsidR="00315444" w:rsidRDefault="00315444" w:rsidP="00315444">
      <w:r>
        <w:t>WITH (FORMAT CSV, HEADER);</w:t>
      </w:r>
    </w:p>
    <w:p w:rsidR="00315444" w:rsidRDefault="00315444" w:rsidP="00315444">
      <w:r>
        <w:t>------------------------------------------------------------------------------------------------------------------------------------------</w:t>
      </w:r>
    </w:p>
    <w:p w:rsidR="007D3120" w:rsidRDefault="007D3120" w:rsidP="007D3120">
      <w:r>
        <w:t xml:space="preserve">CREATE TABLE </w:t>
      </w:r>
      <w:r w:rsidR="00C562A1">
        <w:t>murder</w:t>
      </w:r>
      <w:r>
        <w:t xml:space="preserve"> (</w:t>
      </w:r>
    </w:p>
    <w:p w:rsidR="007D3120" w:rsidRDefault="007D3120" w:rsidP="007D3120">
      <w:r>
        <w:tab/>
        <w:t>crimeID varchar(8),</w:t>
      </w:r>
    </w:p>
    <w:p w:rsidR="007D3120" w:rsidRDefault="007D3120" w:rsidP="007D3120">
      <w:r>
        <w:tab/>
        <w:t>crime_count bigint,</w:t>
      </w:r>
    </w:p>
    <w:p w:rsidR="007D3120" w:rsidRDefault="007D3120" w:rsidP="007D3120">
      <w:r>
        <w:tab/>
        <w:t>crime_ratio real,</w:t>
      </w:r>
    </w:p>
    <w:p w:rsidR="007D3120" w:rsidRDefault="007D3120" w:rsidP="007D3120">
      <w:r>
        <w:tab/>
        <w:t>popID varchar(8) REFERENCES population (popID),</w:t>
      </w:r>
    </w:p>
    <w:p w:rsidR="007D3120" w:rsidRDefault="007D3120" w:rsidP="007D3120">
      <w:r>
        <w:tab/>
        <w:t xml:space="preserve">CONSTRAINT </w:t>
      </w:r>
      <w:r w:rsidR="00C562A1">
        <w:t>murder</w:t>
      </w:r>
      <w:r>
        <w:t>_crime_key PRIMARY KEY (crimeID)</w:t>
      </w:r>
    </w:p>
    <w:p w:rsidR="007D3120" w:rsidRDefault="007D3120" w:rsidP="007D3120">
      <w:r>
        <w:lastRenderedPageBreak/>
        <w:t>);</w:t>
      </w:r>
    </w:p>
    <w:p w:rsidR="00315444" w:rsidRDefault="00315444" w:rsidP="00315444">
      <w:r>
        <w:t xml:space="preserve">COPY </w:t>
      </w:r>
      <w:r w:rsidR="00942D21" w:rsidRPr="00942D21">
        <w:t>murder</w:t>
      </w:r>
    </w:p>
    <w:p w:rsidR="00315444" w:rsidRDefault="00315444" w:rsidP="00315444">
      <w:r>
        <w:t>FROM ‘E:\MARCUS_4GB\CS472 Database Manage</w:t>
      </w:r>
      <w:r w:rsidR="00942D21">
        <w:t>ment Class Project\CSV files</w:t>
      </w:r>
      <w:proofErr w:type="gramStart"/>
      <w:r w:rsidR="00942D21">
        <w:t>\(</w:t>
      </w:r>
      <w:proofErr w:type="gramEnd"/>
      <w:r w:rsidR="00942D21">
        <w:t>01</w:t>
      </w:r>
      <w:r>
        <w:t>)</w:t>
      </w:r>
      <w:r w:rsidR="00942D21">
        <w:t>M</w:t>
      </w:r>
      <w:r w:rsidR="00942D21" w:rsidRPr="00942D21">
        <w:t>urder</w:t>
      </w:r>
      <w:r>
        <w:t>.csv’</w:t>
      </w:r>
    </w:p>
    <w:p w:rsidR="00315444" w:rsidRDefault="00315444" w:rsidP="00315444">
      <w:r>
        <w:t>WITH (FORMAT CSV, HEADER);</w:t>
      </w:r>
    </w:p>
    <w:p w:rsidR="00315444" w:rsidRDefault="00315444" w:rsidP="00315444">
      <w:r>
        <w:t>------------------------------------------------------------------------------------------------------------------------------------------</w:t>
      </w:r>
    </w:p>
    <w:p w:rsidR="007D3120" w:rsidRDefault="007D3120" w:rsidP="007D3120">
      <w:r>
        <w:t xml:space="preserve">CREATE TABLE </w:t>
      </w:r>
      <w:r w:rsidR="00C562A1">
        <w:t>property_crime_total</w:t>
      </w:r>
      <w:r>
        <w:t xml:space="preserve"> (</w:t>
      </w:r>
    </w:p>
    <w:p w:rsidR="007D3120" w:rsidRDefault="007D3120" w:rsidP="007D3120">
      <w:r>
        <w:tab/>
        <w:t>crimeID varchar(8),</w:t>
      </w:r>
    </w:p>
    <w:p w:rsidR="007D3120" w:rsidRDefault="007D3120" w:rsidP="007D3120">
      <w:r>
        <w:tab/>
        <w:t>crime_count bigint,</w:t>
      </w:r>
    </w:p>
    <w:p w:rsidR="007D3120" w:rsidRDefault="007D3120" w:rsidP="007D3120">
      <w:r>
        <w:tab/>
        <w:t>crime_ratio real,</w:t>
      </w:r>
    </w:p>
    <w:p w:rsidR="007D3120" w:rsidRDefault="007D3120" w:rsidP="007D3120">
      <w:r>
        <w:tab/>
        <w:t>popID varchar(8) REFERENCES population (popID),</w:t>
      </w:r>
    </w:p>
    <w:p w:rsidR="007D3120" w:rsidRDefault="007D3120" w:rsidP="007D3120">
      <w:r>
        <w:tab/>
        <w:t xml:space="preserve">CONSTRAINT </w:t>
      </w:r>
      <w:r w:rsidR="00C562A1">
        <w:t>pct</w:t>
      </w:r>
      <w:r>
        <w:t>_crime_key PRIMARY KEY (crimeID)</w:t>
      </w:r>
    </w:p>
    <w:p w:rsidR="007D3120" w:rsidRDefault="007D3120" w:rsidP="007D3120">
      <w:r>
        <w:t>);</w:t>
      </w:r>
    </w:p>
    <w:p w:rsidR="00315444" w:rsidRDefault="00315444" w:rsidP="00942D21">
      <w:r>
        <w:t xml:space="preserve">COPY </w:t>
      </w:r>
      <w:r w:rsidR="00942D21">
        <w:t>property_crime_total</w:t>
      </w:r>
    </w:p>
    <w:p w:rsidR="00315444" w:rsidRDefault="00315444" w:rsidP="00315444">
      <w:r>
        <w:t>FROM ‘E:\MARCUS_4GB\CS472 Database Manage</w:t>
      </w:r>
      <w:r w:rsidR="00942D21">
        <w:t>ment Class Project\CSV files</w:t>
      </w:r>
      <w:proofErr w:type="gramStart"/>
      <w:r w:rsidR="00942D21">
        <w:t>\(</w:t>
      </w:r>
      <w:proofErr w:type="gramEnd"/>
      <w:r w:rsidR="00942D21">
        <w:t>10</w:t>
      </w:r>
      <w:r>
        <w:t>)</w:t>
      </w:r>
      <w:r w:rsidR="00942D21">
        <w:t>Property_C</w:t>
      </w:r>
      <w:r w:rsidR="00942D21">
        <w:t>r</w:t>
      </w:r>
      <w:r w:rsidR="00942D21">
        <w:t>ime_T</w:t>
      </w:r>
      <w:r w:rsidR="00942D21">
        <w:t>otal</w:t>
      </w:r>
      <w:r>
        <w:t>.csv’</w:t>
      </w:r>
    </w:p>
    <w:p w:rsidR="00315444" w:rsidRDefault="00315444" w:rsidP="00315444">
      <w:r>
        <w:t>WITH (FORMAT CSV, HEADER);</w:t>
      </w:r>
    </w:p>
    <w:p w:rsidR="00315444" w:rsidRDefault="00315444" w:rsidP="00315444">
      <w:r>
        <w:t>------------------------------------------------------------------------------------------------------------------------------------------</w:t>
      </w:r>
    </w:p>
    <w:p w:rsidR="00C562A1" w:rsidRDefault="00C562A1" w:rsidP="00C562A1">
      <w:r>
        <w:t xml:space="preserve">CREATE TABLE </w:t>
      </w:r>
      <w:r>
        <w:t>revised_rape</w:t>
      </w:r>
      <w:r>
        <w:t xml:space="preserve"> (</w:t>
      </w:r>
    </w:p>
    <w:p w:rsidR="00C562A1" w:rsidRDefault="00C562A1" w:rsidP="00C562A1">
      <w:r>
        <w:tab/>
        <w:t>crimeID varchar(8),</w:t>
      </w:r>
    </w:p>
    <w:p w:rsidR="00C562A1" w:rsidRDefault="00C562A1" w:rsidP="00C562A1">
      <w:r>
        <w:tab/>
        <w:t>crime_count bigint,</w:t>
      </w:r>
    </w:p>
    <w:p w:rsidR="00C562A1" w:rsidRDefault="00C562A1" w:rsidP="00C562A1">
      <w:r>
        <w:tab/>
        <w:t>crime_ratio real,</w:t>
      </w:r>
    </w:p>
    <w:p w:rsidR="00C562A1" w:rsidRDefault="00C562A1" w:rsidP="00C562A1">
      <w:r>
        <w:tab/>
        <w:t>popID varchar(8) REFERENCES population (popID),</w:t>
      </w:r>
    </w:p>
    <w:p w:rsidR="00C562A1" w:rsidRDefault="00C562A1" w:rsidP="00C562A1">
      <w:r>
        <w:tab/>
        <w:t xml:space="preserve">CONSTRAINT </w:t>
      </w:r>
      <w:r>
        <w:t>rrape</w:t>
      </w:r>
      <w:r>
        <w:t>_crime_key PRIMARY KEY (crimeID)</w:t>
      </w:r>
    </w:p>
    <w:p w:rsidR="00C562A1" w:rsidRDefault="00C562A1" w:rsidP="00C562A1">
      <w:r>
        <w:t>);</w:t>
      </w:r>
    </w:p>
    <w:p w:rsidR="00315444" w:rsidRDefault="00315444" w:rsidP="00942D21">
      <w:r>
        <w:t xml:space="preserve">COPY </w:t>
      </w:r>
      <w:r w:rsidR="00942D21">
        <w:t>revised_rape</w:t>
      </w:r>
    </w:p>
    <w:p w:rsidR="00315444" w:rsidRDefault="00315444" w:rsidP="00315444">
      <w:r>
        <w:t>FROM ‘E:\MARCUS_4GB\CS472 Database Manage</w:t>
      </w:r>
      <w:r w:rsidR="00942D21">
        <w:t>ment Class Project\CSV files</w:t>
      </w:r>
      <w:proofErr w:type="gramStart"/>
      <w:r w:rsidR="00942D21">
        <w:t>\(</w:t>
      </w:r>
      <w:proofErr w:type="gramEnd"/>
      <w:r w:rsidR="00942D21">
        <w:t>03</w:t>
      </w:r>
      <w:r>
        <w:t>)</w:t>
      </w:r>
      <w:r w:rsidR="00942D21">
        <w:t>Revised_R</w:t>
      </w:r>
      <w:r w:rsidR="00942D21">
        <w:t>ape</w:t>
      </w:r>
      <w:r>
        <w:t>.csv’</w:t>
      </w:r>
    </w:p>
    <w:p w:rsidR="00315444" w:rsidRDefault="00315444" w:rsidP="00315444">
      <w:r>
        <w:t>WITH (FORMAT CSV, HEADER);</w:t>
      </w:r>
    </w:p>
    <w:p w:rsidR="00315444" w:rsidRDefault="00315444" w:rsidP="00315444">
      <w:r>
        <w:t>------------------------------------------------------------------------------------------------------------------------------------------</w:t>
      </w:r>
    </w:p>
    <w:p w:rsidR="00C562A1" w:rsidRDefault="00C562A1" w:rsidP="00C562A1">
      <w:r>
        <w:t xml:space="preserve">CREATE TABLE </w:t>
      </w:r>
      <w:r>
        <w:t>robbery</w:t>
      </w:r>
      <w:r>
        <w:t xml:space="preserve"> (</w:t>
      </w:r>
    </w:p>
    <w:p w:rsidR="00C562A1" w:rsidRDefault="00C562A1" w:rsidP="00C562A1">
      <w:r>
        <w:lastRenderedPageBreak/>
        <w:tab/>
        <w:t>crimeID varchar(8),</w:t>
      </w:r>
    </w:p>
    <w:p w:rsidR="00C562A1" w:rsidRDefault="00C562A1" w:rsidP="00C562A1">
      <w:r>
        <w:tab/>
        <w:t>crime_count bigint,</w:t>
      </w:r>
    </w:p>
    <w:p w:rsidR="00C562A1" w:rsidRDefault="00C562A1" w:rsidP="00C562A1">
      <w:r>
        <w:tab/>
        <w:t>crime_ratio real,</w:t>
      </w:r>
    </w:p>
    <w:p w:rsidR="00C562A1" w:rsidRDefault="00C562A1" w:rsidP="00C562A1">
      <w:r>
        <w:tab/>
        <w:t>popID varchar(8) REFERENCES population (popID),</w:t>
      </w:r>
    </w:p>
    <w:p w:rsidR="00C562A1" w:rsidRDefault="00C562A1" w:rsidP="00C562A1">
      <w:r>
        <w:tab/>
        <w:t xml:space="preserve">CONSTRAINT </w:t>
      </w:r>
      <w:r>
        <w:t>robbery</w:t>
      </w:r>
      <w:r>
        <w:t>_crime_key PRIMARY KEY (crimeID)</w:t>
      </w:r>
    </w:p>
    <w:p w:rsidR="00C562A1" w:rsidRDefault="00C562A1" w:rsidP="00C562A1">
      <w:r>
        <w:t>);</w:t>
      </w:r>
    </w:p>
    <w:p w:rsidR="00315444" w:rsidRPr="00942D21" w:rsidRDefault="00315444" w:rsidP="00942D21">
      <w:r>
        <w:t xml:space="preserve">COPY </w:t>
      </w:r>
      <w:r w:rsidR="00942D21" w:rsidRPr="00942D21">
        <w:t>robbery</w:t>
      </w:r>
    </w:p>
    <w:p w:rsidR="00315444" w:rsidRDefault="00315444" w:rsidP="00315444">
      <w:r>
        <w:t>FROM ‘E:\MARCUS_4GB\CS472 Database Manage</w:t>
      </w:r>
      <w:r w:rsidR="00942D21">
        <w:t>ment Class Project\CSV files</w:t>
      </w:r>
      <w:proofErr w:type="gramStart"/>
      <w:r w:rsidR="00942D21">
        <w:t>\(</w:t>
      </w:r>
      <w:proofErr w:type="gramEnd"/>
      <w:r w:rsidR="00942D21">
        <w:t>04</w:t>
      </w:r>
      <w:r>
        <w:t>)</w:t>
      </w:r>
      <w:r w:rsidR="00942D21">
        <w:t>R</w:t>
      </w:r>
      <w:r w:rsidR="00942D21" w:rsidRPr="00942D21">
        <w:t>obbery</w:t>
      </w:r>
      <w:r w:rsidRPr="00942D21">
        <w:t>.</w:t>
      </w:r>
      <w:r>
        <w:t>csv’</w:t>
      </w:r>
    </w:p>
    <w:p w:rsidR="00315444" w:rsidRDefault="00315444" w:rsidP="00315444">
      <w:r>
        <w:t>WITH (FORMAT CSV, HEADER);</w:t>
      </w:r>
    </w:p>
    <w:p w:rsidR="00315444" w:rsidRDefault="00315444" w:rsidP="00315444">
      <w:r>
        <w:t>------------------------------------------------------------------------------------------------------------------------------------------</w:t>
      </w:r>
    </w:p>
    <w:p w:rsidR="00C562A1" w:rsidRDefault="00C562A1" w:rsidP="00C562A1">
      <w:r>
        <w:t xml:space="preserve">CREATE TABLE </w:t>
      </w:r>
      <w:r>
        <w:t>violent</w:t>
      </w:r>
      <w:r>
        <w:t>_crime_total (</w:t>
      </w:r>
    </w:p>
    <w:p w:rsidR="00C562A1" w:rsidRDefault="00C562A1" w:rsidP="00C562A1">
      <w:r>
        <w:tab/>
        <w:t>crimeID varchar(8),</w:t>
      </w:r>
    </w:p>
    <w:p w:rsidR="00C562A1" w:rsidRDefault="00C562A1" w:rsidP="00C562A1">
      <w:r>
        <w:tab/>
        <w:t>crime_count bigint,</w:t>
      </w:r>
    </w:p>
    <w:p w:rsidR="00C562A1" w:rsidRDefault="00C562A1" w:rsidP="00C562A1">
      <w:r>
        <w:tab/>
        <w:t>crime_ratio real,</w:t>
      </w:r>
    </w:p>
    <w:p w:rsidR="00C562A1" w:rsidRDefault="00C562A1" w:rsidP="00C562A1">
      <w:r>
        <w:tab/>
        <w:t>popID varchar(8) REFERENCES population (popID),</w:t>
      </w:r>
    </w:p>
    <w:p w:rsidR="00C562A1" w:rsidRDefault="00C562A1" w:rsidP="00C562A1">
      <w:r>
        <w:tab/>
        <w:t xml:space="preserve">CONSTRAINT </w:t>
      </w:r>
      <w:r>
        <w:t>vct</w:t>
      </w:r>
      <w:r>
        <w:t>_crime_key PRIMARY KEY (crimeID)</w:t>
      </w:r>
    </w:p>
    <w:p w:rsidR="00C562A1" w:rsidRDefault="00C562A1" w:rsidP="00C562A1">
      <w:r>
        <w:t>);</w:t>
      </w:r>
    </w:p>
    <w:p w:rsidR="00315444" w:rsidRDefault="00315444" w:rsidP="00942D21">
      <w:r>
        <w:t xml:space="preserve">COPY </w:t>
      </w:r>
      <w:r w:rsidR="00942D21">
        <w:t>violent_crime_total</w:t>
      </w:r>
    </w:p>
    <w:p w:rsidR="00315444" w:rsidRDefault="00315444" w:rsidP="00315444">
      <w:r>
        <w:t>FROM ‘E:\MARCUS_4GB\CS472 Database Manage</w:t>
      </w:r>
      <w:r w:rsidR="00942D21">
        <w:t>ment Class Project\CSV files</w:t>
      </w:r>
      <w:proofErr w:type="gramStart"/>
      <w:r w:rsidR="00942D21">
        <w:t>\(</w:t>
      </w:r>
      <w:proofErr w:type="gramEnd"/>
      <w:r w:rsidR="00942D21">
        <w:t>09</w:t>
      </w:r>
      <w:r>
        <w:t>)</w:t>
      </w:r>
      <w:r w:rsidR="00942D21">
        <w:t>V</w:t>
      </w:r>
      <w:r w:rsidR="00942D21">
        <w:t>iolent</w:t>
      </w:r>
      <w:r w:rsidR="00942D21">
        <w:t>_Crime_T</w:t>
      </w:r>
      <w:r w:rsidR="00942D21">
        <w:t>otal</w:t>
      </w:r>
      <w:r>
        <w:t>.csv’</w:t>
      </w:r>
    </w:p>
    <w:p w:rsidR="00315444" w:rsidRDefault="00315444" w:rsidP="00315444">
      <w:r>
        <w:t>WITH (FORMAT CSV, HEADER);</w:t>
      </w:r>
    </w:p>
    <w:p w:rsidR="00C562A1" w:rsidRDefault="00315444" w:rsidP="00315444">
      <w:r>
        <w:t>------------------------------------------------------------------------------------------------------------------------------------------</w:t>
      </w:r>
    </w:p>
    <w:sectPr w:rsidR="00C5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EE"/>
    <w:rsid w:val="00041BFC"/>
    <w:rsid w:val="00315444"/>
    <w:rsid w:val="007D3120"/>
    <w:rsid w:val="00942D21"/>
    <w:rsid w:val="00977632"/>
    <w:rsid w:val="00BF1369"/>
    <w:rsid w:val="00C562A1"/>
    <w:rsid w:val="00E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A6A4"/>
  <w15:chartTrackingRefBased/>
  <w15:docId w15:val="{B2CD6350-9522-43E9-BBC7-9ACFBBDC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E151CA94</Template>
  <TotalTime>111</TotalTime>
  <Pages>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ws-osp</dc:creator>
  <cp:keywords/>
  <dc:description/>
  <cp:lastModifiedBy>ws-osp</cp:lastModifiedBy>
  <cp:revision>1</cp:revision>
  <dcterms:created xsi:type="dcterms:W3CDTF">2018-11-08T18:03:00Z</dcterms:created>
  <dcterms:modified xsi:type="dcterms:W3CDTF">2018-11-08T19:54:00Z</dcterms:modified>
</cp:coreProperties>
</file>