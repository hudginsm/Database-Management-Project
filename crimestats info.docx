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8463BA">
      <w:pPr>
        <w:pStyle w:val="Title"/>
      </w:pPr>
      <w:proofErr w:type="gramStart"/>
      <w:r>
        <w:t>crimestats</w:t>
      </w:r>
      <w:proofErr w:type="gramEnd"/>
    </w:p>
    <w:p w:rsidR="00771F16" w:rsidRDefault="008463BA">
      <w:pPr>
        <w:pStyle w:val="Heading1"/>
      </w:pPr>
      <w:r>
        <w:t>Tables</w:t>
      </w:r>
    </w:p>
    <w:p w:rsidR="000A0F9B" w:rsidRDefault="008463BA" w:rsidP="008463BA">
      <w:r>
        <w:t>assault, burglary, cybercrime, larceny, legacy_rape, motor_vehicle_theft, murder, population,</w:t>
      </w:r>
      <w:r w:rsidR="0060440E">
        <w:t xml:space="preserve"> </w:t>
      </w:r>
      <w:r w:rsidR="009B37EF">
        <w:t>property_crime_total, revised_rape, robbery, violent_crime_total</w:t>
      </w:r>
    </w:p>
    <w:p w:rsidR="009B37EF" w:rsidRPr="009B37EF" w:rsidRDefault="009B37EF" w:rsidP="009B37EF">
      <w:pPr>
        <w:pStyle w:val="Heading1"/>
      </w:pPr>
      <w:r w:rsidRPr="009B37EF">
        <w:t>Keys</w:t>
      </w:r>
    </w:p>
    <w:p w:rsidR="009B37EF" w:rsidRDefault="009B37EF" w:rsidP="009B37EF">
      <w:r>
        <w:t>Assault (assult_crime_key = crimeid) (assault_popid_fkey = popid)</w:t>
      </w:r>
    </w:p>
    <w:p w:rsidR="009B37EF" w:rsidRDefault="009B37EF" w:rsidP="009B37EF">
      <w:r>
        <w:t>Burglary</w:t>
      </w:r>
      <w:r w:rsidR="00285343">
        <w:t xml:space="preserve"> </w:t>
      </w:r>
      <w:r w:rsidR="00285343">
        <w:t>(</w:t>
      </w:r>
      <w:r w:rsidR="00EB66E7">
        <w:t>burglary</w:t>
      </w:r>
      <w:r w:rsidR="00285343">
        <w:t>_crime_key = crimeid) (</w:t>
      </w:r>
      <w:r w:rsidR="00EB66E7">
        <w:t>burglary</w:t>
      </w:r>
      <w:r w:rsidR="00285343">
        <w:t>_popid_fkey = popid)</w:t>
      </w:r>
    </w:p>
    <w:p w:rsidR="009B37EF" w:rsidRDefault="009B37EF" w:rsidP="009B37EF">
      <w:r>
        <w:t>Cybercrime</w:t>
      </w:r>
      <w:r w:rsidR="00285343">
        <w:t xml:space="preserve"> </w:t>
      </w:r>
      <w:r w:rsidR="00285343">
        <w:t>(</w:t>
      </w:r>
      <w:r w:rsidR="00EB66E7">
        <w:t>cyber</w:t>
      </w:r>
      <w:r w:rsidR="00285343">
        <w:t>_crime_key = crimeid) (</w:t>
      </w:r>
      <w:r w:rsidR="00EB66E7">
        <w:t>cyber</w:t>
      </w:r>
      <w:r w:rsidR="00285343">
        <w:t>_popid_fkey = popid)</w:t>
      </w:r>
    </w:p>
    <w:p w:rsidR="009B37EF" w:rsidRDefault="009B37EF" w:rsidP="009B37EF">
      <w:r>
        <w:t>Larceny</w:t>
      </w:r>
      <w:r w:rsidR="00285343">
        <w:t xml:space="preserve"> </w:t>
      </w:r>
      <w:r w:rsidR="00285343">
        <w:t>(</w:t>
      </w:r>
      <w:r w:rsidR="00EB66E7">
        <w:t>larceny</w:t>
      </w:r>
      <w:r w:rsidR="00285343">
        <w:t>_crime_key = crimeid) (</w:t>
      </w:r>
      <w:r w:rsidR="00EB66E7">
        <w:t>larceny</w:t>
      </w:r>
      <w:r w:rsidR="00285343">
        <w:t>_popid_fkey = popid)</w:t>
      </w:r>
    </w:p>
    <w:p w:rsidR="009B37EF" w:rsidRDefault="009B37EF" w:rsidP="009B37EF">
      <w:r>
        <w:t>Legacy_rape</w:t>
      </w:r>
      <w:r w:rsidR="00285343">
        <w:t xml:space="preserve"> </w:t>
      </w:r>
      <w:r w:rsidR="00285343">
        <w:t>(</w:t>
      </w:r>
      <w:r w:rsidR="00EB66E7">
        <w:t>lrape</w:t>
      </w:r>
      <w:r w:rsidR="00285343">
        <w:t>_crime_key = crimeid) (</w:t>
      </w:r>
      <w:r w:rsidR="00EB66E7">
        <w:t>lrape</w:t>
      </w:r>
      <w:r w:rsidR="00285343">
        <w:t>_popid_fkey = popid)</w:t>
      </w:r>
    </w:p>
    <w:p w:rsidR="009B37EF" w:rsidRDefault="009B37EF" w:rsidP="009B37EF">
      <w:r>
        <w:t>Motor_vehicle_theft</w:t>
      </w:r>
      <w:r w:rsidR="00285343">
        <w:t xml:space="preserve"> </w:t>
      </w:r>
      <w:r w:rsidR="00285343">
        <w:t>(</w:t>
      </w:r>
      <w:r w:rsidR="00EB66E7">
        <w:t>mvt</w:t>
      </w:r>
      <w:r w:rsidR="00285343">
        <w:t>_crime_key = crimeid) (</w:t>
      </w:r>
      <w:r w:rsidR="00EB66E7">
        <w:t>mvt</w:t>
      </w:r>
      <w:r w:rsidR="00285343">
        <w:t>_popid_fkey = popid)</w:t>
      </w:r>
    </w:p>
    <w:p w:rsidR="009B37EF" w:rsidRDefault="00285343" w:rsidP="009B37EF">
      <w:r>
        <w:t xml:space="preserve">Murder </w:t>
      </w:r>
      <w:r>
        <w:t>(</w:t>
      </w:r>
      <w:r w:rsidR="00EB66E7">
        <w:t>murder</w:t>
      </w:r>
      <w:r>
        <w:t>_crime_key = crimeid) (</w:t>
      </w:r>
      <w:r w:rsidR="00EB66E7">
        <w:t>murder</w:t>
      </w:r>
      <w:r>
        <w:t>_popid_fkey = popid)</w:t>
      </w:r>
    </w:p>
    <w:p w:rsidR="00285343" w:rsidRDefault="00285343" w:rsidP="009B37EF">
      <w:r>
        <w:t>Population</w:t>
      </w:r>
      <w:r w:rsidR="00EB66E7">
        <w:t xml:space="preserve"> (pop_key = popid)</w:t>
      </w:r>
    </w:p>
    <w:p w:rsidR="00285343" w:rsidRDefault="00285343" w:rsidP="009B37EF">
      <w:r>
        <w:t xml:space="preserve">Property_crime_total </w:t>
      </w:r>
      <w:r>
        <w:t>(</w:t>
      </w:r>
      <w:r w:rsidR="00EB66E7">
        <w:t>pct</w:t>
      </w:r>
      <w:r>
        <w:t>_crime_key = crimeid) (</w:t>
      </w:r>
      <w:r w:rsidR="00EB66E7">
        <w:t>pct</w:t>
      </w:r>
      <w:r>
        <w:t>_popid_fkey = popid)</w:t>
      </w:r>
    </w:p>
    <w:p w:rsidR="00285343" w:rsidRDefault="00285343" w:rsidP="009B37EF">
      <w:r>
        <w:t xml:space="preserve">Revised_rape </w:t>
      </w:r>
      <w:r>
        <w:t>(</w:t>
      </w:r>
      <w:r>
        <w:t>rrape</w:t>
      </w:r>
      <w:r>
        <w:t>_crime_key = crimeid) (</w:t>
      </w:r>
      <w:r>
        <w:t>rrape</w:t>
      </w:r>
      <w:r>
        <w:t>_popid_fkey = popid)</w:t>
      </w:r>
    </w:p>
    <w:p w:rsidR="00285343" w:rsidRDefault="00285343" w:rsidP="009B37EF">
      <w:r>
        <w:t xml:space="preserve">Robbery </w:t>
      </w:r>
      <w:r>
        <w:t>(</w:t>
      </w:r>
      <w:r>
        <w:t>robbery</w:t>
      </w:r>
      <w:r>
        <w:t>_crime_key = crimeid) (</w:t>
      </w:r>
      <w:r>
        <w:t>robbery</w:t>
      </w:r>
      <w:r>
        <w:t>_popid_fkey = popid)</w:t>
      </w:r>
    </w:p>
    <w:p w:rsidR="00285343" w:rsidRDefault="00285343" w:rsidP="009B37EF">
      <w:r>
        <w:t xml:space="preserve">Violent_crime_total </w:t>
      </w:r>
      <w:r>
        <w:t>(</w:t>
      </w:r>
      <w:r>
        <w:t>vct</w:t>
      </w:r>
      <w:r>
        <w:t>_crime_key = crimeid) (</w:t>
      </w:r>
      <w:r>
        <w:t>vct</w:t>
      </w:r>
      <w:r>
        <w:t>_popid_fkey = popid)</w:t>
      </w:r>
    </w:p>
    <w:p w:rsidR="00EB66E7" w:rsidRPr="00EB66E7" w:rsidRDefault="00EB66E7" w:rsidP="009B37EF">
      <w:pPr>
        <w:rPr>
          <w:rFonts w:asciiTheme="majorHAnsi" w:eastAsiaTheme="majorEastAsia" w:hAnsiTheme="majorHAnsi" w:cstheme="majorBidi"/>
          <w:b/>
          <w:bCs/>
          <w:sz w:val="40"/>
          <w:szCs w:val="40"/>
        </w:rPr>
      </w:pPr>
      <w:r w:rsidRPr="00EB66E7">
        <w:rPr>
          <w:rFonts w:asciiTheme="majorHAnsi" w:eastAsiaTheme="majorEastAsia" w:hAnsiTheme="majorHAnsi" w:cstheme="majorBidi"/>
          <w:b/>
          <w:bCs/>
          <w:sz w:val="40"/>
          <w:szCs w:val="40"/>
        </w:rPr>
        <w:t>Fields</w:t>
      </w:r>
    </w:p>
    <w:p w:rsidR="00EB66E7" w:rsidRDefault="00EB66E7" w:rsidP="007203E0">
      <w:pPr>
        <w:pStyle w:val="Heading2"/>
      </w:pPr>
      <w:r>
        <w:t>Population</w:t>
      </w:r>
    </w:p>
    <w:p w:rsidR="007203E0" w:rsidRDefault="007203E0" w:rsidP="007203E0">
      <w:pPr>
        <w:pStyle w:val="ListParagraph"/>
        <w:numPr>
          <w:ilvl w:val="0"/>
          <w:numId w:val="27"/>
        </w:numPr>
      </w:pPr>
      <w:r w:rsidRPr="007203E0">
        <w:rPr>
          <w:u w:val="double"/>
        </w:rPr>
        <w:t>popid</w:t>
      </w:r>
      <w:r>
        <w:t xml:space="preserve"> (varchar(8))</w:t>
      </w:r>
    </w:p>
    <w:p w:rsidR="007203E0" w:rsidRDefault="00D32374" w:rsidP="007203E0">
      <w:pPr>
        <w:pStyle w:val="ListParagraph"/>
        <w:numPr>
          <w:ilvl w:val="0"/>
          <w:numId w:val="27"/>
        </w:numPr>
      </w:pPr>
      <w:r>
        <w:t>abb</w:t>
      </w:r>
      <w:r w:rsidR="007203E0">
        <w:t>state (varchar(2))</w:t>
      </w:r>
    </w:p>
    <w:p w:rsidR="007203E0" w:rsidRDefault="007203E0" w:rsidP="007203E0">
      <w:pPr>
        <w:pStyle w:val="ListParagraph"/>
        <w:numPr>
          <w:ilvl w:val="0"/>
          <w:numId w:val="27"/>
        </w:numPr>
      </w:pPr>
      <w:r>
        <w:t>cal_year (varchar(4))</w:t>
      </w:r>
    </w:p>
    <w:p w:rsidR="007203E0" w:rsidRDefault="007203E0" w:rsidP="007203E0">
      <w:pPr>
        <w:pStyle w:val="ListParagraph"/>
        <w:numPr>
          <w:ilvl w:val="0"/>
          <w:numId w:val="27"/>
        </w:numPr>
      </w:pPr>
      <w:r>
        <w:t>pop_qt (bigint)</w:t>
      </w:r>
    </w:p>
    <w:p w:rsidR="007203E0" w:rsidRDefault="007203E0" w:rsidP="007203E0">
      <w:pPr>
        <w:pStyle w:val="Heading2"/>
      </w:pPr>
      <w:r>
        <w:t>Rest of the tables</w:t>
      </w:r>
    </w:p>
    <w:p w:rsidR="007203E0" w:rsidRDefault="007203E0" w:rsidP="007203E0">
      <w:pPr>
        <w:pStyle w:val="ListParagraph"/>
        <w:numPr>
          <w:ilvl w:val="0"/>
          <w:numId w:val="28"/>
        </w:numPr>
      </w:pPr>
      <w:r>
        <w:rPr>
          <w:u w:val="double"/>
        </w:rPr>
        <w:t>crimeid</w:t>
      </w:r>
      <w:r>
        <w:t xml:space="preserve"> (varchar(8))</w:t>
      </w:r>
    </w:p>
    <w:p w:rsidR="007203E0" w:rsidRDefault="007203E0" w:rsidP="007203E0">
      <w:pPr>
        <w:pStyle w:val="ListParagraph"/>
        <w:numPr>
          <w:ilvl w:val="0"/>
          <w:numId w:val="28"/>
        </w:numPr>
      </w:pPr>
      <w:r>
        <w:t>crime_count (bigint)</w:t>
      </w:r>
    </w:p>
    <w:p w:rsidR="007203E0" w:rsidRDefault="007203E0" w:rsidP="007203E0">
      <w:pPr>
        <w:pStyle w:val="ListParagraph"/>
        <w:numPr>
          <w:ilvl w:val="0"/>
          <w:numId w:val="28"/>
        </w:numPr>
      </w:pPr>
      <w:r>
        <w:t>crime_ratio (real)</w:t>
      </w:r>
    </w:p>
    <w:p w:rsidR="007203E0" w:rsidRDefault="007203E0" w:rsidP="007203E0">
      <w:pPr>
        <w:pStyle w:val="ListParagraph"/>
        <w:numPr>
          <w:ilvl w:val="0"/>
          <w:numId w:val="28"/>
        </w:numPr>
      </w:pPr>
      <w:r>
        <w:rPr>
          <w:u w:val="single"/>
        </w:rPr>
        <w:t>popid</w:t>
      </w:r>
      <w:r>
        <w:t xml:space="preserve"> (varchar(8))</w:t>
      </w:r>
    </w:p>
    <w:p w:rsidR="007203E0" w:rsidRDefault="007203E0" w:rsidP="007203E0">
      <w:r>
        <w:br w:type="page"/>
      </w:r>
    </w:p>
    <w:p w:rsidR="007203E0" w:rsidRDefault="007203E0" w:rsidP="00D32374">
      <w:pPr>
        <w:pStyle w:val="Heading1"/>
      </w:pPr>
      <w:r>
        <w:lastRenderedPageBreak/>
        <w:t>00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147"/>
        <w:gridCol w:w="628"/>
        <w:gridCol w:w="2386"/>
      </w:tblGrid>
      <w:tr w:rsidR="00D32374" w:rsidTr="00D84A94">
        <w:trPr>
          <w:jc w:val="center"/>
        </w:trPr>
        <w:tc>
          <w:tcPr>
            <w:tcW w:w="1147" w:type="dxa"/>
          </w:tcPr>
          <w:p w:rsidR="00D32374" w:rsidRPr="00D84A94" w:rsidRDefault="00D32374" w:rsidP="007203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popid</w:t>
            </w:r>
          </w:p>
        </w:tc>
        <w:tc>
          <w:tcPr>
            <w:tcW w:w="628" w:type="dxa"/>
          </w:tcPr>
          <w:p w:rsidR="00D32374" w:rsidRPr="00D84A94" w:rsidRDefault="00D84A94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D32374" w:rsidRPr="00D84A94">
              <w:rPr>
                <w:sz w:val="20"/>
                <w:szCs w:val="20"/>
              </w:rPr>
              <w:t>ey</w:t>
            </w:r>
          </w:p>
        </w:tc>
        <w:tc>
          <w:tcPr>
            <w:tcW w:w="2386" w:type="dxa"/>
          </w:tcPr>
          <w:p w:rsidR="00D32374" w:rsidRPr="00D84A94" w:rsidRDefault="00D32374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00 + state abbrev. + year</w:t>
            </w:r>
          </w:p>
        </w:tc>
      </w:tr>
      <w:tr w:rsidR="005F783F" w:rsidTr="00D84A94">
        <w:trPr>
          <w:jc w:val="center"/>
        </w:trPr>
        <w:tc>
          <w:tcPr>
            <w:tcW w:w="1147" w:type="dxa"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abbstate</w:t>
            </w:r>
          </w:p>
        </w:tc>
        <w:tc>
          <w:tcPr>
            <w:tcW w:w="628" w:type="dxa"/>
            <w:vMerge w:val="restart"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6" w:type="dxa"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State abbreviation</w:t>
            </w:r>
          </w:p>
        </w:tc>
      </w:tr>
      <w:tr w:rsidR="005F783F" w:rsidTr="00D84A94">
        <w:trPr>
          <w:jc w:val="center"/>
        </w:trPr>
        <w:tc>
          <w:tcPr>
            <w:tcW w:w="1147" w:type="dxa"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cal_year</w:t>
            </w:r>
          </w:p>
        </w:tc>
        <w:tc>
          <w:tcPr>
            <w:tcW w:w="628" w:type="dxa"/>
            <w:vMerge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6" w:type="dxa"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The year</w:t>
            </w:r>
          </w:p>
        </w:tc>
      </w:tr>
      <w:tr w:rsidR="005F783F" w:rsidTr="00D84A94">
        <w:trPr>
          <w:jc w:val="center"/>
        </w:trPr>
        <w:tc>
          <w:tcPr>
            <w:tcW w:w="1147" w:type="dxa"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pop_qt</w:t>
            </w:r>
          </w:p>
        </w:tc>
        <w:tc>
          <w:tcPr>
            <w:tcW w:w="628" w:type="dxa"/>
            <w:vMerge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86" w:type="dxa"/>
          </w:tcPr>
          <w:p w:rsidR="005F783F" w:rsidRPr="00D84A94" w:rsidRDefault="005F783F" w:rsidP="007203E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The population</w:t>
            </w:r>
          </w:p>
        </w:tc>
      </w:tr>
    </w:tbl>
    <w:p w:rsidR="007203E0" w:rsidRDefault="00D32374" w:rsidP="00D32374">
      <w:pPr>
        <w:pStyle w:val="Heading1"/>
      </w:pPr>
      <w:r>
        <w:t>01-11</w:t>
      </w:r>
    </w:p>
    <w:tbl>
      <w:tblPr>
        <w:tblStyle w:val="TableGrid"/>
        <w:tblW w:w="567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626"/>
        <w:gridCol w:w="1294"/>
        <w:gridCol w:w="2758"/>
      </w:tblGrid>
      <w:tr w:rsidR="00D32374" w:rsidTr="00D84A94">
        <w:trPr>
          <w:jc w:val="center"/>
        </w:trPr>
        <w:tc>
          <w:tcPr>
            <w:tcW w:w="1626" w:type="dxa"/>
          </w:tcPr>
          <w:p w:rsidR="00D32374" w:rsidRPr="00D84A94" w:rsidRDefault="00D32374" w:rsidP="005F783F">
            <w:pPr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crimeid</w:t>
            </w:r>
          </w:p>
        </w:tc>
        <w:tc>
          <w:tcPr>
            <w:tcW w:w="1294" w:type="dxa"/>
          </w:tcPr>
          <w:p w:rsidR="00D32374" w:rsidRPr="00D84A94" w:rsidRDefault="00D84A94" w:rsidP="005F7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5F783F" w:rsidRPr="00D84A94">
              <w:rPr>
                <w:sz w:val="20"/>
                <w:szCs w:val="20"/>
              </w:rPr>
              <w:t>ey</w:t>
            </w:r>
          </w:p>
        </w:tc>
        <w:tc>
          <w:tcPr>
            <w:tcW w:w="2758" w:type="dxa"/>
          </w:tcPr>
          <w:p w:rsidR="00D32374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Crime# + state abbrev. + year</w:t>
            </w:r>
          </w:p>
        </w:tc>
      </w:tr>
      <w:tr w:rsidR="005F783F" w:rsidTr="00D84A94">
        <w:trPr>
          <w:jc w:val="center"/>
        </w:trPr>
        <w:tc>
          <w:tcPr>
            <w:tcW w:w="1626" w:type="dxa"/>
          </w:tcPr>
          <w:p w:rsidR="005F783F" w:rsidRPr="00D84A94" w:rsidRDefault="005F783F" w:rsidP="005F783F">
            <w:pPr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crime_count</w:t>
            </w:r>
          </w:p>
        </w:tc>
        <w:tc>
          <w:tcPr>
            <w:tcW w:w="1294" w:type="dxa"/>
            <w:vMerge w:val="restart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8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The number of crimes</w:t>
            </w:r>
          </w:p>
        </w:tc>
      </w:tr>
      <w:tr w:rsidR="005F783F" w:rsidTr="00D84A94">
        <w:trPr>
          <w:jc w:val="center"/>
        </w:trPr>
        <w:tc>
          <w:tcPr>
            <w:tcW w:w="1626" w:type="dxa"/>
          </w:tcPr>
          <w:p w:rsidR="005F783F" w:rsidRPr="00D84A94" w:rsidRDefault="005F783F" w:rsidP="005F783F">
            <w:pPr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crime_ratio</w:t>
            </w:r>
          </w:p>
        </w:tc>
        <w:tc>
          <w:tcPr>
            <w:tcW w:w="1294" w:type="dxa"/>
            <w:vMerge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58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The number pre 100,000</w:t>
            </w:r>
          </w:p>
        </w:tc>
      </w:tr>
      <w:tr w:rsidR="00D32374" w:rsidTr="00D84A94">
        <w:trPr>
          <w:jc w:val="center"/>
        </w:trPr>
        <w:tc>
          <w:tcPr>
            <w:tcW w:w="1626" w:type="dxa"/>
          </w:tcPr>
          <w:p w:rsidR="00D32374" w:rsidRPr="00D84A94" w:rsidRDefault="005F783F" w:rsidP="005F783F">
            <w:pPr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popid</w:t>
            </w:r>
          </w:p>
        </w:tc>
        <w:tc>
          <w:tcPr>
            <w:tcW w:w="1294" w:type="dxa"/>
          </w:tcPr>
          <w:p w:rsidR="00D32374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 xml:space="preserve">Foreign </w:t>
            </w:r>
            <w:r w:rsidR="00D84A94">
              <w:rPr>
                <w:sz w:val="20"/>
                <w:szCs w:val="20"/>
              </w:rPr>
              <w:t>K</w:t>
            </w:r>
            <w:r w:rsidRPr="00D84A94">
              <w:rPr>
                <w:sz w:val="20"/>
                <w:szCs w:val="20"/>
              </w:rPr>
              <w:t>ey</w:t>
            </w:r>
          </w:p>
        </w:tc>
        <w:tc>
          <w:tcPr>
            <w:tcW w:w="2758" w:type="dxa"/>
          </w:tcPr>
          <w:p w:rsidR="00D32374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popid key</w:t>
            </w:r>
          </w:p>
        </w:tc>
      </w:tr>
    </w:tbl>
    <w:p w:rsidR="005F783F" w:rsidRDefault="005F783F" w:rsidP="005F783F">
      <w:pPr>
        <w:pStyle w:val="Heading1"/>
      </w:pPr>
      <w:r>
        <w:t>File Header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34"/>
        <w:gridCol w:w="1314"/>
      </w:tblGrid>
      <w:tr w:rsidR="005F783F" w:rsidTr="00D84A94">
        <w:trPr>
          <w:jc w:val="center"/>
        </w:trPr>
        <w:tc>
          <w:tcPr>
            <w:tcW w:w="1234" w:type="dxa"/>
          </w:tcPr>
          <w:p w:rsidR="005F783F" w:rsidRPr="00D84A94" w:rsidRDefault="005F783F" w:rsidP="005F783F">
            <w:pPr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1314" w:type="dxa"/>
          </w:tcPr>
          <w:p w:rsidR="005F783F" w:rsidRPr="00D84A94" w:rsidRDefault="005F783F" w:rsidP="005F783F">
            <w:pPr>
              <w:jc w:val="center"/>
              <w:rPr>
                <w:b/>
                <w:sz w:val="24"/>
                <w:szCs w:val="24"/>
              </w:rPr>
            </w:pPr>
            <w:r w:rsidRPr="00D84A94">
              <w:rPr>
                <w:b/>
                <w:sz w:val="24"/>
                <w:szCs w:val="24"/>
              </w:rPr>
              <w:t>01-11</w:t>
            </w:r>
          </w:p>
        </w:tc>
      </w:tr>
      <w:tr w:rsidR="005F783F" w:rsidTr="00D84A94">
        <w:trPr>
          <w:jc w:val="center"/>
        </w:trPr>
        <w:tc>
          <w:tcPr>
            <w:tcW w:w="123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Key</w:t>
            </w:r>
          </w:p>
        </w:tc>
        <w:tc>
          <w:tcPr>
            <w:tcW w:w="131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Key</w:t>
            </w:r>
          </w:p>
        </w:tc>
      </w:tr>
      <w:tr w:rsidR="005F783F" w:rsidTr="00D84A94">
        <w:trPr>
          <w:jc w:val="center"/>
        </w:trPr>
        <w:tc>
          <w:tcPr>
            <w:tcW w:w="123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State</w:t>
            </w:r>
          </w:p>
        </w:tc>
        <w:tc>
          <w:tcPr>
            <w:tcW w:w="131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Count</w:t>
            </w:r>
          </w:p>
        </w:tc>
      </w:tr>
      <w:tr w:rsidR="005F783F" w:rsidTr="00D84A94">
        <w:trPr>
          <w:jc w:val="center"/>
        </w:trPr>
        <w:tc>
          <w:tcPr>
            <w:tcW w:w="123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Year</w:t>
            </w:r>
          </w:p>
        </w:tc>
        <w:tc>
          <w:tcPr>
            <w:tcW w:w="131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Ratio</w:t>
            </w:r>
          </w:p>
        </w:tc>
      </w:tr>
      <w:tr w:rsidR="005F783F" w:rsidTr="00D84A94">
        <w:trPr>
          <w:jc w:val="center"/>
        </w:trPr>
        <w:tc>
          <w:tcPr>
            <w:tcW w:w="123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Population</w:t>
            </w:r>
          </w:p>
        </w:tc>
        <w:tc>
          <w:tcPr>
            <w:tcW w:w="1314" w:type="dxa"/>
          </w:tcPr>
          <w:p w:rsidR="005F783F" w:rsidRPr="00D84A94" w:rsidRDefault="005F783F" w:rsidP="005F783F">
            <w:pPr>
              <w:jc w:val="center"/>
              <w:rPr>
                <w:sz w:val="20"/>
                <w:szCs w:val="20"/>
              </w:rPr>
            </w:pPr>
            <w:r w:rsidRPr="00D84A94">
              <w:rPr>
                <w:sz w:val="20"/>
                <w:szCs w:val="20"/>
              </w:rPr>
              <w:t>Foreign Key</w:t>
            </w:r>
          </w:p>
        </w:tc>
      </w:tr>
    </w:tbl>
    <w:p w:rsidR="005F783F" w:rsidRDefault="00D84A94" w:rsidP="00D84A94">
      <w:pPr>
        <w:pStyle w:val="Heading1"/>
      </w:pPr>
      <w:r>
        <w:t>Crime #</w:t>
      </w:r>
    </w:p>
    <w:tbl>
      <w:tblPr>
        <w:tblStyle w:val="TableGrid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66"/>
        <w:gridCol w:w="2215"/>
      </w:tblGrid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01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Murder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02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Legacy Rape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03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Revised Rape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04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Robbery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05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Assault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06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Burglary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07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Larceny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08</w:t>
            </w:r>
          </w:p>
        </w:tc>
        <w:tc>
          <w:tcPr>
            <w:tcW w:w="2215" w:type="dxa"/>
          </w:tcPr>
          <w:p w:rsidR="00D84A94" w:rsidRDefault="00D84A94" w:rsidP="00082EE0">
            <w:pPr>
              <w:jc w:val="center"/>
            </w:pPr>
            <w:r>
              <w:t>Motor Vehicle Theft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09</w:t>
            </w:r>
          </w:p>
        </w:tc>
        <w:tc>
          <w:tcPr>
            <w:tcW w:w="2215" w:type="dxa"/>
          </w:tcPr>
          <w:p w:rsidR="00D84A94" w:rsidRDefault="00082EE0" w:rsidP="00082EE0">
            <w:pPr>
              <w:jc w:val="center"/>
            </w:pPr>
            <w:r>
              <w:t>Violent Crime Total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10</w:t>
            </w:r>
          </w:p>
        </w:tc>
        <w:tc>
          <w:tcPr>
            <w:tcW w:w="2215" w:type="dxa"/>
          </w:tcPr>
          <w:p w:rsidR="00D84A94" w:rsidRDefault="00082EE0" w:rsidP="00082EE0">
            <w:pPr>
              <w:jc w:val="center"/>
            </w:pPr>
            <w:r>
              <w:t>Property Crime total</w:t>
            </w:r>
          </w:p>
        </w:tc>
      </w:tr>
      <w:tr w:rsidR="00D84A94" w:rsidTr="00082EE0">
        <w:trPr>
          <w:jc w:val="center"/>
        </w:trPr>
        <w:tc>
          <w:tcPr>
            <w:tcW w:w="566" w:type="dxa"/>
          </w:tcPr>
          <w:p w:rsidR="00D84A94" w:rsidRDefault="00D84A94" w:rsidP="00D84A94">
            <w:pPr>
              <w:jc w:val="center"/>
            </w:pPr>
            <w:r>
              <w:t>11</w:t>
            </w:r>
          </w:p>
        </w:tc>
        <w:tc>
          <w:tcPr>
            <w:tcW w:w="2215" w:type="dxa"/>
          </w:tcPr>
          <w:p w:rsidR="00D84A94" w:rsidRDefault="00082EE0" w:rsidP="00082EE0">
            <w:pPr>
              <w:jc w:val="center"/>
            </w:pPr>
            <w:r>
              <w:t>Cyber Crimes</w:t>
            </w:r>
          </w:p>
        </w:tc>
      </w:tr>
    </w:tbl>
    <w:p w:rsidR="00D84A94" w:rsidRPr="005F783F" w:rsidRDefault="00D84A94" w:rsidP="00D84A94">
      <w:bookmarkStart w:id="0" w:name="_GoBack"/>
      <w:bookmarkEnd w:id="0"/>
    </w:p>
    <w:sectPr w:rsidR="00D84A94" w:rsidRPr="005F783F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BA" w:rsidRDefault="008463BA">
      <w:pPr>
        <w:spacing w:after="0" w:line="240" w:lineRule="auto"/>
      </w:pPr>
      <w:r>
        <w:separator/>
      </w:r>
    </w:p>
  </w:endnote>
  <w:endnote w:type="continuationSeparator" w:id="0">
    <w:p w:rsidR="008463BA" w:rsidRDefault="0084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2E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BA" w:rsidRDefault="008463BA">
      <w:pPr>
        <w:spacing w:after="0" w:line="240" w:lineRule="auto"/>
      </w:pPr>
      <w:r>
        <w:separator/>
      </w:r>
    </w:p>
  </w:footnote>
  <w:footnote w:type="continuationSeparator" w:id="0">
    <w:p w:rsidR="008463BA" w:rsidRDefault="00846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974F4"/>
    <w:multiLevelType w:val="hybridMultilevel"/>
    <w:tmpl w:val="130C1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C5F1821"/>
    <w:multiLevelType w:val="hybridMultilevel"/>
    <w:tmpl w:val="B266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3BA"/>
    <w:rsid w:val="00082EE0"/>
    <w:rsid w:val="000A0F9B"/>
    <w:rsid w:val="00123E1E"/>
    <w:rsid w:val="0013591F"/>
    <w:rsid w:val="00216BF8"/>
    <w:rsid w:val="0024640E"/>
    <w:rsid w:val="00285343"/>
    <w:rsid w:val="002C1B16"/>
    <w:rsid w:val="005F783F"/>
    <w:rsid w:val="0060440E"/>
    <w:rsid w:val="007203E0"/>
    <w:rsid w:val="00771F16"/>
    <w:rsid w:val="0078294C"/>
    <w:rsid w:val="008463BA"/>
    <w:rsid w:val="008B6008"/>
    <w:rsid w:val="00971DEC"/>
    <w:rsid w:val="009B37EF"/>
    <w:rsid w:val="00B64B70"/>
    <w:rsid w:val="00B66857"/>
    <w:rsid w:val="00BA3B94"/>
    <w:rsid w:val="00C07BE9"/>
    <w:rsid w:val="00D32374"/>
    <w:rsid w:val="00D84A94"/>
    <w:rsid w:val="00EB66E7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1E746"/>
  <w15:chartTrackingRefBased/>
  <w15:docId w15:val="{553E708B-83F3-4220-A960-14ABA592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7203E0"/>
    <w:pPr>
      <w:ind w:left="720"/>
      <w:contextualSpacing/>
    </w:pPr>
  </w:style>
  <w:style w:type="table" w:styleId="TableGrid">
    <w:name w:val="Table Grid"/>
    <w:basedOn w:val="TableNormal"/>
    <w:uiPriority w:val="39"/>
    <w:rsid w:val="0072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wa-userstore.uwa.edu\AppData\ws-osp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6A1A9323424E1A99548D05C3B868CE">
    <w:name w:val="546A1A9323424E1A99548D05C3B868CE"/>
  </w:style>
  <w:style w:type="paragraph" w:customStyle="1" w:styleId="2F8FEEB1BD7544F09E830F5C1E26D949">
    <w:name w:val="2F8FEEB1BD7544F09E830F5C1E26D949"/>
  </w:style>
  <w:style w:type="paragraph" w:customStyle="1" w:styleId="BD285B6ECC1F4F2F90204D98DD2E49FE">
    <w:name w:val="BD285B6ECC1F4F2F90204D98DD2E4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168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ws-osp</cp:lastModifiedBy>
  <cp:revision>1</cp:revision>
  <dcterms:created xsi:type="dcterms:W3CDTF">2018-11-13T15:03:00Z</dcterms:created>
  <dcterms:modified xsi:type="dcterms:W3CDTF">2018-11-13T17:51:00Z</dcterms:modified>
</cp:coreProperties>
</file>